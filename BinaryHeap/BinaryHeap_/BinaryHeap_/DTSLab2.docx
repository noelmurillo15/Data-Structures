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82" w:rsidRDefault="00BD0382" w:rsidP="00F77953">
      <w:pPr>
        <w:pStyle w:val="Title"/>
      </w:pPr>
      <w:r w:rsidRPr="00BD0382"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390525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32C4">
        <w:t>DTS Lab</w:t>
      </w:r>
      <w:r w:rsidR="001744B7">
        <w:t>2</w:t>
      </w:r>
      <w:r w:rsidR="00F77953">
        <w:br/>
      </w:r>
      <w:r w:rsidR="001744B7">
        <w:rPr>
          <w:rStyle w:val="SubtitleChar"/>
        </w:rPr>
        <w:t>0-indexed binary heap using inheritance</w:t>
      </w:r>
    </w:p>
    <w:p w:rsidR="00C77558" w:rsidRDefault="00C77558"/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pacing w:val="15"/>
          <w:position w:val="10"/>
          <w:sz w:val="22"/>
          <w:szCs w:val="22"/>
        </w:rPr>
        <w:id w:val="1946893"/>
        <w:docPartObj>
          <w:docPartGallery w:val="Table of Contents"/>
          <w:docPartUnique/>
        </w:docPartObj>
      </w:sdtPr>
      <w:sdtEndPr>
        <w:rPr>
          <w:b/>
          <w:color w:val="4F6228" w:themeColor="accent3" w:themeShade="80"/>
        </w:rPr>
      </w:sdtEndPr>
      <w:sdtContent>
        <w:p w:rsidR="00BD0382" w:rsidRDefault="00BD0382">
          <w:pPr>
            <w:pStyle w:val="TOCHeading"/>
          </w:pPr>
          <w:r>
            <w:t>Contents</w:t>
          </w:r>
        </w:p>
        <w:p w:rsidR="00A90A9F" w:rsidRPr="00A90A9F" w:rsidRDefault="00A90A9F">
          <w:pPr>
            <w:pStyle w:val="TOC1"/>
            <w:tabs>
              <w:tab w:val="right" w:leader="dot" w:pos="9350"/>
            </w:tabs>
            <w:rPr>
              <w:b/>
              <w:color w:val="4F6228" w:themeColor="accent3" w:themeShade="80"/>
              <w:sz w:val="24"/>
              <w:szCs w:val="24"/>
            </w:rPr>
          </w:pPr>
        </w:p>
        <w:p w:rsidR="003F22D0" w:rsidRDefault="00123853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begin"/>
          </w:r>
          <w:r w:rsidR="00BD0382" w:rsidRPr="00A90A9F">
            <w:rPr>
              <w:b/>
              <w:color w:val="4F6228" w:themeColor="accent3" w:themeShade="80"/>
              <w:sz w:val="24"/>
              <w:szCs w:val="24"/>
            </w:rPr>
            <w:instrText xml:space="preserve"> TOC \o "1-3" \h \z \u </w:instrText>
          </w: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separate"/>
          </w:r>
          <w:hyperlink w:anchor="_Toc358034502" w:history="1">
            <w:r w:rsidR="003F22D0" w:rsidRPr="00BD0A5B">
              <w:rPr>
                <w:rStyle w:val="Hyperlink"/>
                <w:noProof/>
              </w:rPr>
              <w:t>Objective</w:t>
            </w:r>
            <w:r w:rsidR="003F22D0">
              <w:rPr>
                <w:noProof/>
                <w:webHidden/>
              </w:rPr>
              <w:tab/>
            </w:r>
            <w:r w:rsidR="003F22D0">
              <w:rPr>
                <w:noProof/>
                <w:webHidden/>
              </w:rPr>
              <w:fldChar w:fldCharType="begin"/>
            </w:r>
            <w:r w:rsidR="003F22D0">
              <w:rPr>
                <w:noProof/>
                <w:webHidden/>
              </w:rPr>
              <w:instrText xml:space="preserve"> PAGEREF _Toc358034502 \h </w:instrText>
            </w:r>
            <w:r w:rsidR="003F22D0">
              <w:rPr>
                <w:noProof/>
                <w:webHidden/>
              </w:rPr>
            </w:r>
            <w:r w:rsidR="003F22D0">
              <w:rPr>
                <w:noProof/>
                <w:webHidden/>
              </w:rPr>
              <w:fldChar w:fldCharType="separate"/>
            </w:r>
            <w:r w:rsidR="003F22D0">
              <w:rPr>
                <w:noProof/>
                <w:webHidden/>
              </w:rPr>
              <w:t>2</w:t>
            </w:r>
            <w:r w:rsidR="003F22D0">
              <w:rPr>
                <w:noProof/>
                <w:webHidden/>
              </w:rPr>
              <w:fldChar w:fldCharType="end"/>
            </w:r>
          </w:hyperlink>
        </w:p>
        <w:p w:rsidR="003F22D0" w:rsidRDefault="003F22D0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503" w:history="1">
            <w:r w:rsidRPr="00BD0A5B">
              <w:rPr>
                <w:rStyle w:val="Hyperlink"/>
                <w:noProof/>
              </w:rPr>
              <w:t>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D0" w:rsidRDefault="003F22D0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504" w:history="1">
            <w:r w:rsidRPr="00BD0A5B">
              <w:rPr>
                <w:rStyle w:val="Hyperlink"/>
                <w:noProof/>
              </w:rPr>
              <w:t>Desired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D0" w:rsidRDefault="003F22D0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505" w:history="1">
            <w:r w:rsidRPr="00BD0A5B">
              <w:rPr>
                <w:rStyle w:val="Hyperlink"/>
                <w:noProof/>
              </w:rPr>
              <w:t>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_Toc358034505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382" w:rsidRPr="00A90A9F" w:rsidRDefault="00123853">
          <w:pPr>
            <w:rPr>
              <w:b/>
              <w:color w:val="4F6228" w:themeColor="accent3" w:themeShade="80"/>
            </w:rPr>
          </w:pP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end"/>
          </w:r>
        </w:p>
      </w:sdtContent>
    </w:sdt>
    <w:p w:rsidR="00BD0382" w:rsidRDefault="00BD0382"/>
    <w:p w:rsidR="00BD0382" w:rsidRDefault="00BD0382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C77558" w:rsidRDefault="00C77558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40"/>
          <w:szCs w:val="28"/>
        </w:rPr>
      </w:pPr>
      <w:r>
        <w:br w:type="page"/>
      </w:r>
    </w:p>
    <w:p w:rsidR="009E187D" w:rsidRPr="009E187D" w:rsidRDefault="00F305A3" w:rsidP="009E187D">
      <w:pPr>
        <w:pStyle w:val="Heading1"/>
      </w:pPr>
      <w:bookmarkStart w:id="0" w:name="_Toc358034502"/>
      <w:r>
        <w:lastRenderedPageBreak/>
        <w:t>Objective</w:t>
      </w:r>
      <w:bookmarkEnd w:id="0"/>
    </w:p>
    <w:p w:rsidR="002C5EB0" w:rsidRPr="002C5EB0" w:rsidRDefault="001744B7" w:rsidP="009E187D">
      <w:pPr>
        <w:rPr>
          <w:rFonts w:eastAsia="ＭＳ 明朝" w:cs="Times New Roman"/>
          <w:lang w:eastAsia="ar-SA"/>
        </w:rPr>
      </w:pPr>
      <w:r>
        <w:rPr>
          <w:rFonts w:eastAsia="ＭＳ 明朝" w:cs="Times New Roman"/>
          <w:lang w:eastAsia="ar-SA"/>
        </w:rPr>
        <w:t>Implement the Binary Heap using</w:t>
      </w:r>
      <w:r w:rsidR="00F305A3">
        <w:rPr>
          <w:rFonts w:eastAsia="ＭＳ 明朝" w:cs="Times New Roman"/>
          <w:lang w:eastAsia="ar-SA"/>
        </w:rPr>
        <w:t xml:space="preserve"> either protected or private</w:t>
      </w:r>
      <w:r>
        <w:rPr>
          <w:rFonts w:eastAsia="ＭＳ 明朝" w:cs="Times New Roman"/>
          <w:lang w:eastAsia="ar-SA"/>
        </w:rPr>
        <w:t xml:space="preserve"> inheritance from the DynArray class rather than containment.</w:t>
      </w:r>
      <w:r w:rsidR="00762187">
        <w:rPr>
          <w:rFonts w:eastAsia="ＭＳ 明朝" w:cs="Times New Roman"/>
          <w:lang w:eastAsia="ar-SA"/>
        </w:rPr>
        <w:t xml:space="preserve"> </w:t>
      </w:r>
      <w:r w:rsidR="00F305A3">
        <w:rPr>
          <w:rFonts w:eastAsia="ＭＳ 明朝" w:cs="Times New Roman"/>
          <w:lang w:eastAsia="ar-SA"/>
        </w:rPr>
        <w:br/>
      </w:r>
      <w:r w:rsidR="002C5EB0">
        <w:rPr>
          <w:rFonts w:eastAsia="ＭＳ 明朝" w:cs="Times New Roman"/>
          <w:lang w:eastAsia="ar-SA"/>
        </w:rPr>
        <w:t>For a 0-indexed binary heap, the formulas for parents and children are as follows:</w:t>
      </w:r>
      <w:r w:rsidR="002C5EB0">
        <w:rPr>
          <w:rFonts w:eastAsia="ＭＳ 明朝" w:cs="Times New Roman"/>
          <w:lang w:eastAsia="ar-SA"/>
        </w:rPr>
        <w:br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  <w:t>I*2+1 (left child)</w:t>
      </w:r>
      <w:r w:rsidR="002C5EB0">
        <w:rPr>
          <w:rFonts w:eastAsia="ＭＳ 明朝" w:cs="Times New Roman"/>
          <w:lang w:eastAsia="ar-SA"/>
        </w:rPr>
        <w:br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  <w:t>I*2+2 (right child)</w:t>
      </w:r>
      <w:r w:rsidR="002C5EB0">
        <w:rPr>
          <w:rFonts w:eastAsia="ＭＳ 明朝" w:cs="Times New Roman"/>
          <w:lang w:eastAsia="ar-SA"/>
        </w:rPr>
        <w:br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</w:r>
      <w:r w:rsidR="002C5EB0">
        <w:rPr>
          <w:rFonts w:eastAsia="ＭＳ 明朝" w:cs="Times New Roman"/>
          <w:lang w:eastAsia="ar-SA"/>
        </w:rPr>
        <w:tab/>
        <w:t>(I-1)/2 (parent)</w:t>
      </w:r>
    </w:p>
    <w:p w:rsidR="009E187D" w:rsidRDefault="009E187D" w:rsidP="009E187D">
      <w:pPr>
        <w:pStyle w:val="Heading1"/>
      </w:pPr>
      <w:bookmarkStart w:id="1" w:name="_Toc231119869"/>
      <w:bookmarkStart w:id="2" w:name="_Toc231198202"/>
      <w:bookmarkStart w:id="3" w:name="_Toc231200076"/>
      <w:bookmarkStart w:id="4" w:name="_Toc233543971"/>
      <w:bookmarkStart w:id="5" w:name="_Toc273646737"/>
      <w:bookmarkStart w:id="6" w:name="_Toc358034503"/>
      <w:r w:rsidRPr="009E187D">
        <w:t>Prototypes</w:t>
      </w:r>
      <w:bookmarkEnd w:id="1"/>
      <w:bookmarkEnd w:id="2"/>
      <w:bookmarkEnd w:id="3"/>
      <w:bookmarkEnd w:id="4"/>
      <w:bookmarkEnd w:id="5"/>
      <w:bookmarkEnd w:id="6"/>
    </w:p>
    <w:p w:rsidR="001744B7" w:rsidRPr="002F3811" w:rsidRDefault="001744B7" w:rsidP="001744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functions comprise the BinaryHeap’s public interface:</w:t>
      </w:r>
    </w:p>
    <w:p w:rsidR="001744B7" w:rsidRDefault="001744B7" w:rsidP="001744B7">
      <w:pPr>
        <w:pStyle w:val="NoSpacing"/>
        <w:rPr>
          <w:rFonts w:ascii="Lucida Console" w:hAnsi="Lucida Console"/>
          <w:sz w:val="18"/>
          <w:szCs w:val="18"/>
        </w:rPr>
      </w:pPr>
    </w:p>
    <w:p w:rsidR="001744B7" w:rsidRPr="009B58D4" w:rsidRDefault="001744B7" w:rsidP="001744B7">
      <w:pPr>
        <w:pStyle w:val="NoSpacing"/>
        <w:rPr>
          <w:rFonts w:ascii="Lucida Console" w:hAnsi="Lucida Console"/>
          <w:sz w:val="18"/>
          <w:szCs w:val="18"/>
        </w:rPr>
      </w:pPr>
    </w:p>
    <w:p w:rsidR="001744B7" w:rsidRPr="00762187" w:rsidRDefault="001744B7" w:rsidP="00762187">
      <w:pPr>
        <w:pStyle w:val="CodeSection"/>
      </w:pPr>
      <w:r>
        <w:br/>
      </w:r>
      <w:r w:rsidRPr="00B12C7A">
        <w:t>///////////////////////////////////////////////</w:t>
      </w:r>
      <w:r>
        <w:t>//////////////////////////////</w:t>
      </w:r>
      <w:r>
        <w:br/>
      </w:r>
      <w:r w:rsidRPr="00B12C7A">
        <w:t>// Function : enqueue</w:t>
      </w:r>
      <w:r>
        <w:br/>
      </w:r>
      <w:r w:rsidRPr="00B12C7A">
        <w:t>// Parameters : v - the item to add to the heap</w:t>
      </w:r>
      <w:r>
        <w:br/>
      </w:r>
      <w:r w:rsidRPr="00B12C7A">
        <w:t xml:space="preserve">// Notes : after the new item is added, this function ensures that the </w:t>
      </w:r>
      <w:r>
        <w:br/>
        <w:t>//</w:t>
      </w:r>
      <w:r>
        <w:tab/>
      </w:r>
      <w:r w:rsidRPr="00B12C7A">
        <w:t>sma</w:t>
      </w:r>
      <w:r w:rsidR="005627E2">
        <w:t>llest value in the heap is in [0</w:t>
      </w:r>
      <w:r w:rsidRPr="00B12C7A">
        <w:t>]</w:t>
      </w:r>
      <w:r>
        <w:br/>
      </w:r>
      <w:r w:rsidRPr="00B12C7A">
        <w:t>/////////////////////////////////////////////</w:t>
      </w:r>
      <w:r>
        <w:t>//////////////////////////////</w:t>
      </w:r>
      <w:r w:rsidRPr="00B12C7A">
        <w:t>/</w:t>
      </w:r>
      <w:r>
        <w:t>/</w:t>
      </w:r>
      <w:r>
        <w:br/>
        <w:t>void enqueue</w:t>
      </w:r>
      <w:r w:rsidRPr="009B58D4">
        <w:t>(const Type &amp;v)</w:t>
      </w:r>
      <w:r>
        <w:br/>
      </w:r>
      <w:r>
        <w:br/>
      </w:r>
      <w:r w:rsidRPr="00B12C7A">
        <w:t>///////////////////////////////////////////////</w:t>
      </w:r>
      <w:r>
        <w:t>//////////////////////////////</w:t>
      </w:r>
      <w:r>
        <w:br/>
      </w:r>
      <w:r w:rsidRPr="00B12C7A">
        <w:t xml:space="preserve">// Function : dequeue </w:t>
      </w:r>
      <w:r>
        <w:br/>
      </w:r>
      <w:r w:rsidRPr="00B12C7A">
        <w:t>// Return : the smallest item in the heap, or Type() if the heap is empty</w:t>
      </w:r>
      <w:r>
        <w:br/>
      </w:r>
      <w:r w:rsidRPr="00B12C7A">
        <w:t xml:space="preserve">// Notes : after the smallest item is dequeued, this function ensures that </w:t>
      </w:r>
      <w:r>
        <w:br/>
        <w:t>//</w:t>
      </w:r>
      <w:r>
        <w:tab/>
      </w:r>
      <w:r w:rsidRPr="00B12C7A">
        <w:t>the</w:t>
      </w:r>
      <w:r>
        <w:t xml:space="preserve"> </w:t>
      </w:r>
      <w:r w:rsidR="005627E2">
        <w:t>smallest item is in [0</w:t>
      </w:r>
      <w:r w:rsidRPr="00B12C7A">
        <w:t>]</w:t>
      </w:r>
      <w:r>
        <w:br/>
      </w:r>
      <w:r w:rsidRPr="00B12C7A">
        <w:t>////////////////////////////////////////////////////////</w:t>
      </w:r>
      <w:r>
        <w:t>/////////////////////</w:t>
      </w:r>
      <w:r>
        <w:br/>
        <w:t>Type dequeue</w:t>
      </w:r>
      <w:r w:rsidRPr="009B58D4">
        <w:t>()</w:t>
      </w:r>
      <w:r>
        <w:br/>
      </w:r>
      <w:r>
        <w:br/>
      </w:r>
      <w:r w:rsidRPr="00B12C7A">
        <w:t>///////////////////////////////////////////////////////////////////////////////</w:t>
      </w:r>
      <w:r>
        <w:br/>
      </w:r>
      <w:r w:rsidRPr="00B12C7A">
        <w:t>// Function : operator[]</w:t>
      </w:r>
      <w:r>
        <w:br/>
      </w:r>
      <w:r w:rsidRPr="00B12C7A">
        <w:t>// Parameters : index - the index to access</w:t>
      </w:r>
      <w:r>
        <w:br/>
      </w:r>
      <w:r w:rsidRPr="00B12C7A">
        <w:t>// Return : Type&amp; - the item in the index</w:t>
      </w:r>
      <w:r>
        <w:br/>
        <w:t>///</w:t>
      </w:r>
      <w:r w:rsidRPr="00B12C7A">
        <w:t>/////////////////////////////////////////////////////////////////////////</w:t>
      </w:r>
      <w:r>
        <w:t>/</w:t>
      </w:r>
      <w:r>
        <w:br/>
      </w:r>
      <w:r w:rsidRPr="009B58D4">
        <w:t>Type&amp; operator[](int index)</w:t>
      </w:r>
      <w:r>
        <w:br/>
      </w:r>
      <w:r>
        <w:br/>
      </w:r>
      <w:r w:rsidRPr="00B12C7A">
        <w:t>/////////////////////////////////////////////</w:t>
      </w:r>
      <w:r>
        <w:t>//////////////////////////////</w:t>
      </w:r>
      <w:r w:rsidRPr="00B12C7A">
        <w:t>//</w:t>
      </w:r>
      <w:r>
        <w:br/>
      </w:r>
      <w:r w:rsidRPr="00B12C7A">
        <w:t>// Function : clear</w:t>
      </w:r>
      <w:r w:rsidRPr="00B12C7A">
        <w:tab/>
      </w:r>
      <w:r>
        <w:br/>
      </w:r>
      <w:r w:rsidRPr="00B12C7A">
        <w:t>// Notes : clears the heap out</w:t>
      </w:r>
      <w:r>
        <w:br/>
      </w:r>
      <w:r w:rsidRPr="00B12C7A">
        <w:t>///////////////////////////////////////////</w:t>
      </w:r>
      <w:r>
        <w:t>//////////////////////////////</w:t>
      </w:r>
      <w:r w:rsidRPr="00B12C7A">
        <w:t>///</w:t>
      </w:r>
      <w:r>
        <w:t>/</w:t>
      </w:r>
      <w:r>
        <w:br/>
        <w:t>void clear()</w:t>
      </w:r>
      <w:r>
        <w:br/>
      </w:r>
      <w:r>
        <w:br/>
      </w:r>
      <w:r w:rsidRPr="00B12C7A">
        <w:t>///////////////////////////////////////////////////////////////////////////////</w:t>
      </w:r>
      <w:r>
        <w:br/>
      </w:r>
      <w:r w:rsidRPr="00B12C7A">
        <w:t>// Function : size</w:t>
      </w:r>
      <w:r>
        <w:br/>
      </w:r>
      <w:r w:rsidRPr="00B12C7A">
        <w:t>// Return : the number of valid items in the heap</w:t>
      </w:r>
      <w:r>
        <w:br/>
      </w:r>
      <w:r w:rsidRPr="00B12C7A">
        <w:t>/////////////////////////////////////////////</w:t>
      </w:r>
      <w:r>
        <w:t>//////////////////////////////</w:t>
      </w:r>
      <w:r w:rsidRPr="00B12C7A">
        <w:t>//</w:t>
      </w:r>
      <w:r>
        <w:br/>
        <w:t>unsigned int size()</w:t>
      </w:r>
      <w:r>
        <w:br/>
      </w:r>
      <w:bookmarkStart w:id="7" w:name="_Toc231200081"/>
      <w:bookmarkStart w:id="8" w:name="_Toc233543974"/>
      <w:bookmarkStart w:id="9" w:name="_Toc273646738"/>
      <w:r>
        <w:br w:type="page"/>
      </w:r>
    </w:p>
    <w:p w:rsidR="009E187D" w:rsidRDefault="009E187D" w:rsidP="00A90A9F">
      <w:pPr>
        <w:pStyle w:val="Heading1"/>
      </w:pPr>
      <w:bookmarkStart w:id="10" w:name="_Toc358034504"/>
      <w:r w:rsidRPr="009E187D">
        <w:lastRenderedPageBreak/>
        <w:t>Desired Output</w:t>
      </w:r>
      <w:bookmarkEnd w:id="7"/>
      <w:bookmarkEnd w:id="8"/>
      <w:bookmarkEnd w:id="9"/>
      <w:bookmarkEnd w:id="10"/>
    </w:p>
    <w:p w:rsidR="00CF6FD2" w:rsidRDefault="00A74801" w:rsidP="00CF6FD2">
      <w:pPr>
        <w:pStyle w:val="NoSpacing"/>
        <w:rPr>
          <w:rFonts w:cs="Times New Roman"/>
          <w:szCs w:val="24"/>
        </w:rPr>
      </w:pPr>
      <w:r w:rsidRPr="00401FF1">
        <w:t xml:space="preserve">Compile and run your code with the </w:t>
      </w:r>
      <w:r w:rsidR="00F305A3" w:rsidRPr="002D1EB1">
        <w:t>DTSLab</w:t>
      </w:r>
      <w:r w:rsidRPr="002D1EB1">
        <w:t>2.cpp</w:t>
      </w:r>
      <w:r w:rsidRPr="00401FF1">
        <w:t xml:space="preserve"> file provided </w:t>
      </w:r>
      <w:r w:rsidR="002D1EB1">
        <w:rPr>
          <w:rFonts w:cs="Times New Roman"/>
          <w:szCs w:val="24"/>
        </w:rPr>
        <w:t>via FSO</w:t>
      </w:r>
      <w:r w:rsidRPr="00401FF1">
        <w:t>. Your console output should match the following block identically:</w:t>
      </w:r>
    </w:p>
    <w:p w:rsidR="00CF6FD2" w:rsidRDefault="00CF6FD2" w:rsidP="00CF6FD2">
      <w:pPr>
        <w:pStyle w:val="NoSpacing"/>
      </w:pPr>
    </w:p>
    <w:p w:rsidR="00CF6FD2" w:rsidRPr="00401FF1" w:rsidRDefault="00CF6FD2" w:rsidP="00CF6FD2">
      <w:pPr>
        <w:pStyle w:val="Output"/>
        <w:rPr>
          <w:rFonts w:eastAsia="Times New Roman"/>
          <w:b/>
          <w:bCs/>
        </w:rPr>
      </w:pPr>
      <w:r w:rsidRPr="00401FF1">
        <w:rPr>
          <w:rFonts w:eastAsia="Times New Roman"/>
        </w:rPr>
        <w:t>***************************************</w:t>
      </w:r>
      <w:r>
        <w:rPr>
          <w:rFonts w:eastAsia="Times New Roman"/>
        </w:rPr>
        <w:t>*******************************</w:t>
      </w:r>
      <w:r>
        <w:rPr>
          <w:rFonts w:eastAsia="Times New Roman"/>
        </w:rPr>
        <w:br/>
      </w:r>
      <w:r w:rsidR="003B0427">
        <w:rPr>
          <w:rFonts w:eastAsia="Times New Roman"/>
        </w:rPr>
        <w:t xml:space="preserve">**                        </w:t>
      </w:r>
      <w:r w:rsidRPr="00401FF1">
        <w:rPr>
          <w:rFonts w:eastAsia="Times New Roman"/>
        </w:rPr>
        <w:t xml:space="preserve"> LAB 2</w:t>
      </w:r>
      <w:r w:rsidR="003B0427">
        <w:rPr>
          <w:rFonts w:eastAsia="Times New Roman"/>
        </w:rPr>
        <w:t xml:space="preserve"> CHALLENGE </w:t>
      </w:r>
      <w:r w:rsidRPr="00401FF1">
        <w:rPr>
          <w:rFonts w:eastAsia="Times New Roman"/>
        </w:rPr>
        <w:t xml:space="preserve">: </w:t>
      </w:r>
      <w:r>
        <w:rPr>
          <w:rFonts w:eastAsia="Times New Roman"/>
        </w:rPr>
        <w:t xml:space="preserve">                       **</w:t>
      </w:r>
      <w:r>
        <w:rPr>
          <w:rFonts w:eastAsia="Times New Roman"/>
        </w:rPr>
        <w:br/>
      </w:r>
      <w:r w:rsidRPr="00401FF1">
        <w:rPr>
          <w:rFonts w:eastAsia="Times New Roman"/>
        </w:rPr>
        <w:t>**********************************************************************</w:t>
      </w:r>
      <w:r>
        <w:rPr>
          <w:rFonts w:eastAsia="Times New Roman"/>
          <w:b/>
          <w:bCs/>
        </w:rPr>
        <w:br/>
      </w:r>
      <w:r>
        <w:rPr>
          <w:rFonts w:eastAsia="Times New Roman"/>
          <w:b/>
          <w:bCs/>
        </w:rPr>
        <w:br/>
      </w:r>
      <w:r w:rsidR="00450FD6">
        <w:rPr>
          <w:rFonts w:eastAsia="Times New Roman"/>
        </w:rPr>
        <w:t>*** TEST 1 ***</w:t>
      </w:r>
      <w:r w:rsidR="00450FD6">
        <w:rPr>
          <w:rFonts w:eastAsia="Times New Roman"/>
        </w:rPr>
        <w:br/>
      </w:r>
      <w:r w:rsidRPr="00401FF1">
        <w:rPr>
          <w:rFonts w:eastAsia="Times New Roman"/>
        </w:rPr>
        <w:t xml:space="preserve">Heap Contents : </w:t>
      </w:r>
      <w:r>
        <w:rPr>
          <w:rFonts w:eastAsia="Times New Roman"/>
        </w:rPr>
        <w:br/>
        <w:t xml:space="preserve">Heap Contents : 7 </w:t>
      </w:r>
      <w:r>
        <w:rPr>
          <w:rFonts w:eastAsia="Times New Roman"/>
        </w:rPr>
        <w:br/>
        <w:t xml:space="preserve">Heap Contents : 2 7 </w:t>
      </w:r>
      <w:r>
        <w:rPr>
          <w:rFonts w:eastAsia="Times New Roman"/>
        </w:rPr>
        <w:br/>
        <w:t xml:space="preserve">Heap Contents : 2 7 3 </w:t>
      </w:r>
      <w:r>
        <w:rPr>
          <w:rFonts w:eastAsia="Times New Roman"/>
        </w:rPr>
        <w:br/>
        <w:t xml:space="preserve">Heap Contents : 2 5 3 7 </w:t>
      </w:r>
      <w:r>
        <w:rPr>
          <w:rFonts w:eastAsia="Times New Roman"/>
        </w:rPr>
        <w:br/>
        <w:t xml:space="preserve">Heap Contents : 2 5 3 7 8 </w:t>
      </w:r>
      <w:r>
        <w:rPr>
          <w:rFonts w:eastAsia="Times New Roman"/>
          <w:b/>
          <w:bCs/>
        </w:rPr>
        <w:br/>
      </w:r>
      <w:r>
        <w:rPr>
          <w:rFonts w:eastAsia="Times New Roman"/>
          <w:b/>
          <w:bCs/>
        </w:rPr>
        <w:br/>
      </w:r>
      <w:r w:rsidR="00450FD6">
        <w:rPr>
          <w:rFonts w:eastAsia="Times New Roman"/>
        </w:rPr>
        <w:t>*** TEST 2 ***</w:t>
      </w:r>
      <w:r w:rsidR="00450FD6">
        <w:rPr>
          <w:rFonts w:eastAsia="Times New Roman"/>
        </w:rPr>
        <w:br/>
      </w:r>
      <w:r w:rsidRPr="00401FF1">
        <w:rPr>
          <w:rFonts w:eastAsia="Times New Roman"/>
        </w:rPr>
        <w:t xml:space="preserve">Dequeue : 2 : Heap Contents : 3 5 8 7 10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 3</w:t>
      </w:r>
      <w:r>
        <w:rPr>
          <w:rFonts w:eastAsia="Times New Roman"/>
        </w:rPr>
        <w:t xml:space="preserve"> : Heap Contents : 5 7 8 10 10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 5 : Heap Con</w:t>
      </w:r>
      <w:r>
        <w:rPr>
          <w:rFonts w:eastAsia="Times New Roman"/>
        </w:rPr>
        <w:t xml:space="preserve">tents : 7 10 8 10 10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 7 :</w:t>
      </w:r>
      <w:r>
        <w:rPr>
          <w:rFonts w:eastAsia="Times New Roman"/>
        </w:rPr>
        <w:t xml:space="preserve"> Heap Contents : 8 10 10 10 10 </w:t>
      </w:r>
      <w:r>
        <w:rPr>
          <w:rFonts w:eastAsia="Times New Roman"/>
        </w:rPr>
        <w:br/>
      </w:r>
      <w:r w:rsidRPr="00401FF1">
        <w:rPr>
          <w:rFonts w:eastAsia="Times New Roman"/>
        </w:rPr>
        <w:t xml:space="preserve">Dequeue : 8 : Heap Contents : 10 10 10 10 10 </w:t>
      </w:r>
      <w:r>
        <w:rPr>
          <w:rFonts w:eastAsia="Times New Roman"/>
          <w:b/>
          <w:bCs/>
        </w:rPr>
        <w:br/>
      </w:r>
      <w:r w:rsidRPr="004064CE">
        <w:t>Heap Contents :</w:t>
      </w:r>
      <w:r>
        <w:rPr>
          <w:rFonts w:eastAsia="Times New Roman"/>
          <w:b/>
          <w:bCs/>
        </w:rPr>
        <w:br/>
      </w:r>
      <w:r>
        <w:rPr>
          <w:rFonts w:eastAsia="Times New Roman"/>
          <w:b/>
          <w:bCs/>
        </w:rPr>
        <w:br/>
      </w:r>
      <w:r w:rsidR="00450FD6">
        <w:rPr>
          <w:rFonts w:eastAsia="Times New Roman"/>
        </w:rPr>
        <w:t>*** TEST 3 ***</w:t>
      </w:r>
      <w:r w:rsidR="00450FD6">
        <w:rPr>
          <w:rFonts w:eastAsia="Times New Roman"/>
        </w:rPr>
        <w:br/>
      </w:r>
      <w:r w:rsidRPr="00401FF1">
        <w:rPr>
          <w:rFonts w:eastAsia="Times New Roman"/>
        </w:rPr>
        <w:t xml:space="preserve">Heap Contents : 9 </w:t>
      </w:r>
      <w:r>
        <w:rPr>
          <w:rFonts w:eastAsia="Times New Roman"/>
        </w:rPr>
        <w:br/>
      </w:r>
      <w:r w:rsidRPr="00401FF1">
        <w:rPr>
          <w:rFonts w:eastAsia="Times New Roman"/>
        </w:rPr>
        <w:t xml:space="preserve">Heap Contents : 0 9 </w:t>
      </w:r>
      <w:r>
        <w:rPr>
          <w:rFonts w:eastAsia="Times New Roman"/>
        </w:rPr>
        <w:br/>
        <w:t xml:space="preserve">Heap Contents : 0 9 1 </w:t>
      </w:r>
      <w:r>
        <w:rPr>
          <w:rFonts w:eastAsia="Times New Roman"/>
        </w:rPr>
        <w:br/>
        <w:t xml:space="preserve">Heap Contents : 0 6 1 9 </w:t>
      </w:r>
      <w:r>
        <w:rPr>
          <w:rFonts w:eastAsia="Times New Roman"/>
        </w:rPr>
        <w:br/>
        <w:t xml:space="preserve">Heap Contents : 0 4 1 9 6 </w:t>
      </w:r>
      <w:r>
        <w:rPr>
          <w:rFonts w:eastAsia="Times New Roman"/>
        </w:rPr>
        <w:br/>
        <w:t xml:space="preserve">Heap Contents : 0 4 1 9 6 7 </w:t>
      </w:r>
      <w:r>
        <w:rPr>
          <w:rFonts w:eastAsia="Times New Roman"/>
        </w:rPr>
        <w:br/>
        <w:t xml:space="preserve">Heap Contents : 0 4 1 9 6 7 2 </w:t>
      </w:r>
      <w:r>
        <w:rPr>
          <w:rFonts w:eastAsia="Times New Roman"/>
        </w:rPr>
        <w:br/>
      </w:r>
      <w:r w:rsidRPr="00401FF1">
        <w:rPr>
          <w:rFonts w:eastAsia="Times New Roman"/>
        </w:rPr>
        <w:t>H</w:t>
      </w:r>
      <w:r>
        <w:rPr>
          <w:rFonts w:eastAsia="Times New Roman"/>
        </w:rPr>
        <w:t xml:space="preserve">eap Contents : 0 3 1 4 6 7 2 9 </w:t>
      </w:r>
      <w:r>
        <w:rPr>
          <w:rFonts w:eastAsia="Times New Roman"/>
        </w:rPr>
        <w:br/>
      </w:r>
      <w:r w:rsidRPr="00401FF1">
        <w:rPr>
          <w:rFonts w:eastAsia="Times New Roman"/>
        </w:rPr>
        <w:t>Hea</w:t>
      </w:r>
      <w:r>
        <w:rPr>
          <w:rFonts w:eastAsia="Times New Roman"/>
        </w:rPr>
        <w:t xml:space="preserve">p Contents : 0 3 1 4 6 7 2 9 5 </w:t>
      </w:r>
      <w:r>
        <w:rPr>
          <w:rFonts w:eastAsia="Times New Roman"/>
        </w:rPr>
        <w:br/>
      </w:r>
      <w:r w:rsidRPr="00401FF1">
        <w:rPr>
          <w:rFonts w:eastAsia="Times New Roman"/>
        </w:rPr>
        <w:t xml:space="preserve">Heap </w:t>
      </w:r>
      <w:r>
        <w:rPr>
          <w:rFonts w:eastAsia="Times New Roman"/>
        </w:rPr>
        <w:t xml:space="preserve">Contents : 0 3 1 4 6 7 2 9 5 8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 0 : Hea</w:t>
      </w:r>
      <w:r>
        <w:rPr>
          <w:rFonts w:eastAsia="Times New Roman"/>
        </w:rPr>
        <w:t xml:space="preserve">p Contents : 1 3 2 4 6 7 8 9 5 </w:t>
      </w:r>
      <w:r>
        <w:rPr>
          <w:rFonts w:eastAsia="Times New Roman"/>
        </w:rPr>
        <w:br/>
      </w:r>
      <w:r w:rsidRPr="00401FF1">
        <w:rPr>
          <w:rFonts w:eastAsia="Times New Roman"/>
        </w:rPr>
        <w:t xml:space="preserve">Dequeue : 1 : Heap Contents : 2 3 5 4 6 7 </w:t>
      </w:r>
      <w:r>
        <w:rPr>
          <w:rFonts w:eastAsia="Times New Roman"/>
        </w:rPr>
        <w:t xml:space="preserve">8 9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 2 :</w:t>
      </w:r>
      <w:r>
        <w:rPr>
          <w:rFonts w:eastAsia="Times New Roman"/>
        </w:rPr>
        <w:t xml:space="preserve"> Heap Contents : 3 4 5 9 6 7 8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 3</w:t>
      </w:r>
      <w:r>
        <w:rPr>
          <w:rFonts w:eastAsia="Times New Roman"/>
        </w:rPr>
        <w:t xml:space="preserve"> : Heap Contents : 4 6 5 9 8 7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</w:t>
      </w:r>
      <w:r>
        <w:rPr>
          <w:rFonts w:eastAsia="Times New Roman"/>
        </w:rPr>
        <w:t xml:space="preserve"> 4 : Heap Contents : 5 6 7 9 8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</w:t>
      </w:r>
      <w:r>
        <w:rPr>
          <w:rFonts w:eastAsia="Times New Roman"/>
        </w:rPr>
        <w:t xml:space="preserve"> : 5 : Heap Contents : 6 8 7 9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</w:t>
      </w:r>
      <w:r>
        <w:rPr>
          <w:rFonts w:eastAsia="Times New Roman"/>
        </w:rPr>
        <w:t xml:space="preserve">ue : 6 : Heap Contents : 7 8 9 </w:t>
      </w:r>
      <w:r>
        <w:rPr>
          <w:rFonts w:eastAsia="Times New Roman"/>
        </w:rPr>
        <w:br/>
      </w:r>
      <w:r w:rsidRPr="00401FF1">
        <w:rPr>
          <w:rFonts w:eastAsia="Times New Roman"/>
        </w:rPr>
        <w:t>Deq</w:t>
      </w:r>
      <w:r>
        <w:rPr>
          <w:rFonts w:eastAsia="Times New Roman"/>
        </w:rPr>
        <w:t xml:space="preserve">ueue : 7 : Heap Contents : 8 9 </w:t>
      </w:r>
      <w:r>
        <w:rPr>
          <w:rFonts w:eastAsia="Times New Roman"/>
        </w:rPr>
        <w:br/>
      </w:r>
      <w:r w:rsidRPr="00401FF1">
        <w:rPr>
          <w:rFonts w:eastAsia="Times New Roman"/>
        </w:rPr>
        <w:t>Dequeue : 8</w:t>
      </w:r>
      <w:r>
        <w:rPr>
          <w:rFonts w:eastAsia="Times New Roman"/>
        </w:rPr>
        <w:t xml:space="preserve"> : Heap Contents : 9 </w:t>
      </w:r>
      <w:r>
        <w:rPr>
          <w:rFonts w:eastAsia="Times New Roman"/>
        </w:rPr>
        <w:br/>
      </w:r>
      <w:r w:rsidRPr="00401FF1">
        <w:rPr>
          <w:rFonts w:eastAsia="Times New Roman"/>
        </w:rPr>
        <w:t xml:space="preserve">Dequeue : 9 : Heap Contents : </w:t>
      </w:r>
    </w:p>
    <w:p w:rsidR="00CF6FD2" w:rsidRPr="002367AB" w:rsidRDefault="00CF6FD2" w:rsidP="00CF6FD2"/>
    <w:p w:rsidR="002367AB" w:rsidRPr="002367AB" w:rsidRDefault="002367AB" w:rsidP="002367AB"/>
    <w:p w:rsidR="000877D2" w:rsidRPr="009E187D" w:rsidRDefault="000877D2" w:rsidP="000877D2">
      <w:pPr>
        <w:pStyle w:val="Heading1"/>
      </w:pPr>
      <w:bookmarkStart w:id="11" w:name="_Toc358034076"/>
      <w:bookmarkStart w:id="12" w:name="_Toc358034505"/>
      <w:r>
        <w:lastRenderedPageBreak/>
        <w:t>Submission</w:t>
      </w:r>
      <w:bookmarkEnd w:id="11"/>
      <w:bookmarkEnd w:id="12"/>
    </w:p>
    <w:p w:rsidR="000877D2" w:rsidRDefault="000877D2" w:rsidP="000877D2">
      <w:pPr>
        <w:pStyle w:val="NoSpacing"/>
      </w:pPr>
    </w:p>
    <w:p w:rsidR="000877D2" w:rsidRPr="004E538D" w:rsidRDefault="000877D2" w:rsidP="000877D2">
      <w:r>
        <w:t>To submit the</w:t>
      </w:r>
      <w:r w:rsidRPr="004E538D">
        <w:t xml:space="preserve"> lab assignment:</w:t>
      </w:r>
    </w:p>
    <w:p w:rsidR="000877D2" w:rsidRDefault="000877D2" w:rsidP="000877D2">
      <w:pPr>
        <w:pStyle w:val="ListParagraph"/>
        <w:numPr>
          <w:ilvl w:val="0"/>
          <w:numId w:val="1"/>
        </w:numPr>
      </w:pPr>
      <w:r>
        <w:t>Clean, build, and run DTSLab2.cpp with your BinaryHeap.h and DynArray.h file</w:t>
      </w:r>
      <w:r w:rsidR="003F22D0">
        <w:t>s</w:t>
      </w:r>
      <w:r>
        <w:t xml:space="preserve"> in Visual Studio (debug mode).</w:t>
      </w:r>
    </w:p>
    <w:p w:rsidR="000877D2" w:rsidRDefault="000877D2" w:rsidP="000877D2">
      <w:pPr>
        <w:pStyle w:val="ListParagraph"/>
        <w:numPr>
          <w:ilvl w:val="1"/>
          <w:numId w:val="1"/>
        </w:numPr>
      </w:pPr>
      <w:r>
        <w:t>clear up any warnings you encounter.</w:t>
      </w:r>
    </w:p>
    <w:p w:rsidR="000877D2" w:rsidRDefault="000877D2" w:rsidP="000877D2">
      <w:pPr>
        <w:pStyle w:val="ListParagraph"/>
        <w:numPr>
          <w:ilvl w:val="1"/>
          <w:numId w:val="1"/>
        </w:numPr>
      </w:pPr>
      <w:r>
        <w:t>verify that your output is correct by comparing it to the lab document's Desired Output section, line-by-line.</w:t>
      </w:r>
    </w:p>
    <w:p w:rsidR="000877D2" w:rsidRDefault="000877D2" w:rsidP="000877D2">
      <w:pPr>
        <w:pStyle w:val="ListParagraph"/>
        <w:numPr>
          <w:ilvl w:val="1"/>
          <w:numId w:val="1"/>
        </w:numPr>
      </w:pPr>
      <w:r>
        <w:t>ensure there are no memory leaks.</w:t>
      </w:r>
    </w:p>
    <w:p w:rsidR="000877D2" w:rsidRDefault="000877D2" w:rsidP="000877D2">
      <w:pPr>
        <w:pStyle w:val="ListParagraph"/>
        <w:numPr>
          <w:ilvl w:val="0"/>
          <w:numId w:val="1"/>
        </w:numPr>
      </w:pPr>
      <w:r>
        <w:t>On your desktop, create a new folder with your name in the following format:</w:t>
      </w:r>
    </w:p>
    <w:p w:rsidR="000877D2" w:rsidRDefault="000877D2" w:rsidP="000877D2">
      <w:pPr>
        <w:pStyle w:val="ListParagraph"/>
        <w:numPr>
          <w:ilvl w:val="1"/>
          <w:numId w:val="1"/>
        </w:numPr>
      </w:pPr>
      <w:r>
        <w:t>your last name</w:t>
      </w:r>
    </w:p>
    <w:p w:rsidR="000877D2" w:rsidRDefault="000877D2" w:rsidP="000877D2">
      <w:pPr>
        <w:pStyle w:val="ListParagraph"/>
        <w:numPr>
          <w:ilvl w:val="1"/>
          <w:numId w:val="1"/>
        </w:numPr>
      </w:pPr>
      <w:r>
        <w:t>a comma</w:t>
      </w:r>
    </w:p>
    <w:p w:rsidR="000877D2" w:rsidRDefault="000877D2" w:rsidP="000877D2">
      <w:pPr>
        <w:pStyle w:val="ListParagraph"/>
        <w:numPr>
          <w:ilvl w:val="1"/>
          <w:numId w:val="1"/>
        </w:numPr>
      </w:pPr>
      <w:r>
        <w:t>a single space</w:t>
      </w:r>
    </w:p>
    <w:p w:rsidR="000877D2" w:rsidRDefault="000877D2" w:rsidP="000877D2">
      <w:pPr>
        <w:pStyle w:val="ListParagraph"/>
        <w:numPr>
          <w:ilvl w:val="1"/>
          <w:numId w:val="1"/>
        </w:numPr>
      </w:pPr>
      <w:r>
        <w:t>your first name</w:t>
      </w:r>
      <w:r w:rsidR="003F22D0">
        <w:br/>
      </w:r>
      <w:r w:rsidRPr="003F22D0">
        <w:rPr>
          <w:b/>
        </w:rPr>
        <w:t>* Appropriate capitalization for proper names should be used. </w:t>
      </w:r>
      <w:r>
        <w:br/>
        <w:t>Suitable e</w:t>
      </w:r>
      <w:r w:rsidRPr="004E538D">
        <w:t>xamples</w:t>
      </w:r>
      <w:r>
        <w:t xml:space="preserve"> include</w:t>
      </w:r>
      <w:r w:rsidRPr="004E538D">
        <w:t xml:space="preserve"> : "Pollack, Joey"; "De La Paz, Christhian"; "Tjarks, Matthew".</w:t>
      </w:r>
    </w:p>
    <w:p w:rsidR="000877D2" w:rsidRDefault="000877D2" w:rsidP="000877D2">
      <w:pPr>
        <w:pStyle w:val="ListParagraph"/>
        <w:numPr>
          <w:ilvl w:val="0"/>
          <w:numId w:val="1"/>
        </w:numPr>
      </w:pPr>
      <w:r w:rsidRPr="004E538D">
        <w:t xml:space="preserve">Copy your </w:t>
      </w:r>
      <w:r>
        <w:t>'BinaryHeap.h' and 'DynArray.h' files</w:t>
      </w:r>
      <w:r w:rsidRPr="004E538D">
        <w:t xml:space="preserve"> into the</w:t>
      </w:r>
      <w:r>
        <w:t xml:space="preserve"> folder that you created in step 2.</w:t>
      </w:r>
      <w:r w:rsidRPr="000877D2">
        <w:t xml:space="preserve"> </w:t>
      </w:r>
      <w:r>
        <w:t>I need both</w:t>
      </w:r>
      <w:r w:rsidRPr="004E538D">
        <w:t xml:space="preserve"> of these files to grade the lab. These are the only files I need and should therefore</w:t>
      </w:r>
      <w:r>
        <w:t xml:space="preserve"> be the only files you submit</w:t>
      </w:r>
      <w:r w:rsidRPr="004E538D">
        <w:t>.</w:t>
      </w:r>
    </w:p>
    <w:p w:rsidR="000877D2" w:rsidRDefault="000877D2" w:rsidP="000877D2">
      <w:pPr>
        <w:pStyle w:val="ListParagraph"/>
        <w:numPr>
          <w:ilvl w:val="0"/>
          <w:numId w:val="1"/>
        </w:numPr>
      </w:pPr>
      <w:r>
        <w:t>R</w:t>
      </w:r>
      <w:r w:rsidRPr="004E538D">
        <w:t>ight-click</w:t>
      </w:r>
      <w:r>
        <w:t xml:space="preserve"> on the folder and select</w:t>
      </w:r>
      <w:r w:rsidRPr="004E538D">
        <w:t xml:space="preserve"> 'send to-&gt;compressed (zipped) folder'.</w:t>
      </w:r>
    </w:p>
    <w:p w:rsidR="000877D2" w:rsidRPr="00C10925" w:rsidRDefault="000877D2" w:rsidP="000877D2">
      <w:pPr>
        <w:pStyle w:val="ListParagraph"/>
        <w:numPr>
          <w:ilvl w:val="0"/>
          <w:numId w:val="1"/>
        </w:numPr>
      </w:pPr>
      <w:r>
        <w:t xml:space="preserve">Submit the compressed folder via FSO. </w:t>
      </w:r>
    </w:p>
    <w:p w:rsidR="00C77558" w:rsidRPr="00D8224A" w:rsidRDefault="00C77558" w:rsidP="001A4EB3">
      <w:pPr>
        <w:pStyle w:val="NoSpacing"/>
      </w:pPr>
    </w:p>
    <w:sectPr w:rsidR="00C77558" w:rsidRPr="00D8224A" w:rsidSect="002B5AA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E0F" w:rsidRDefault="00B90E0F" w:rsidP="00BA4E25">
      <w:pPr>
        <w:spacing w:after="0" w:line="240" w:lineRule="auto"/>
      </w:pPr>
      <w:r>
        <w:separator/>
      </w:r>
    </w:p>
  </w:endnote>
  <w:endnote w:type="continuationSeparator" w:id="0">
    <w:p w:rsidR="00B90E0F" w:rsidRDefault="00B90E0F" w:rsidP="00BA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25" w:rsidRPr="000032C4" w:rsidRDefault="00D42ADF" w:rsidP="00D8224A">
    <w:pPr>
      <w:pStyle w:val="Footer"/>
      <w:rPr>
        <w:color w:val="984806" w:themeColor="accent6" w:themeShade="80"/>
        <w:spacing w:val="60"/>
      </w:rPr>
    </w:pPr>
    <w:r w:rsidRPr="001C49F9">
      <w:rPr>
        <w:b/>
        <w:color w:val="984806" w:themeColor="accent6" w:themeShade="80"/>
        <w:spacing w:val="60"/>
      </w:rPr>
      <w:t>DTS</w:t>
    </w:r>
    <w:r w:rsidRPr="001C49F9">
      <w:rPr>
        <w:color w:val="984806" w:themeColor="accent6" w:themeShade="80"/>
        <w:spacing w:val="60"/>
      </w:rPr>
      <w:t xml:space="preserve"> </w:t>
    </w:r>
    <w:r w:rsidR="000032C4">
      <w:rPr>
        <w:color w:val="984806" w:themeColor="accent6" w:themeShade="80"/>
        <w:spacing w:val="60"/>
      </w:rPr>
      <w:t>Lab</w:t>
    </w:r>
    <w:r w:rsidR="00CF6FD2" w:rsidRPr="001C49F9">
      <w:rPr>
        <w:color w:val="984806" w:themeColor="accent6" w:themeShade="80"/>
        <w:spacing w:val="60"/>
      </w:rPr>
      <w:t xml:space="preserve"> 2</w:t>
    </w:r>
    <w:r w:rsidR="00D8224A" w:rsidRPr="001C49F9">
      <w:rPr>
        <w:color w:val="984806" w:themeColor="accent6" w:themeShade="80"/>
        <w:spacing w:val="60"/>
      </w:rPr>
      <w:tab/>
    </w:r>
    <w:r w:rsidR="00D8224A" w:rsidRPr="001C49F9">
      <w:rPr>
        <w:color w:val="984806" w:themeColor="accent6" w:themeShade="80"/>
        <w:spacing w:val="60"/>
      </w:rPr>
      <w:tab/>
      <w:t>Page</w:t>
    </w:r>
    <w:r w:rsidR="00D8224A" w:rsidRPr="001C49F9">
      <w:rPr>
        <w:b/>
        <w:color w:val="984806" w:themeColor="accent6" w:themeShade="80"/>
      </w:rPr>
      <w:t xml:space="preserve"> </w:t>
    </w:r>
    <w:r w:rsidR="00123853" w:rsidRPr="001C49F9">
      <w:rPr>
        <w:b/>
        <w:color w:val="984806" w:themeColor="accent6" w:themeShade="80"/>
      </w:rPr>
      <w:fldChar w:fldCharType="begin"/>
    </w:r>
    <w:r w:rsidR="00BB673A" w:rsidRPr="001C49F9">
      <w:rPr>
        <w:b/>
        <w:color w:val="984806" w:themeColor="accent6" w:themeShade="80"/>
      </w:rPr>
      <w:instrText xml:space="preserve"> PAGE   \* MERGEFORMAT </w:instrText>
    </w:r>
    <w:r w:rsidR="00123853" w:rsidRPr="001C49F9">
      <w:rPr>
        <w:b/>
        <w:color w:val="984806" w:themeColor="accent6" w:themeShade="80"/>
      </w:rPr>
      <w:fldChar w:fldCharType="separate"/>
    </w:r>
    <w:r w:rsidR="003F22D0">
      <w:rPr>
        <w:b/>
        <w:noProof/>
        <w:color w:val="984806" w:themeColor="accent6" w:themeShade="80"/>
      </w:rPr>
      <w:t>4</w:t>
    </w:r>
    <w:r w:rsidR="00123853" w:rsidRPr="001C49F9">
      <w:rPr>
        <w:b/>
        <w:color w:val="984806" w:themeColor="accent6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E0F" w:rsidRDefault="00B90E0F" w:rsidP="00BA4E25">
      <w:pPr>
        <w:spacing w:after="0" w:line="240" w:lineRule="auto"/>
      </w:pPr>
      <w:r>
        <w:separator/>
      </w:r>
    </w:p>
  </w:footnote>
  <w:footnote w:type="continuationSeparator" w:id="0">
    <w:p w:rsidR="00B90E0F" w:rsidRDefault="00B90E0F" w:rsidP="00BA4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4E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F6FD2"/>
    <w:rsid w:val="000032C4"/>
    <w:rsid w:val="000069D9"/>
    <w:rsid w:val="00006E5E"/>
    <w:rsid w:val="000313D6"/>
    <w:rsid w:val="00083DB3"/>
    <w:rsid w:val="000877D2"/>
    <w:rsid w:val="000D463B"/>
    <w:rsid w:val="001233C6"/>
    <w:rsid w:val="00123853"/>
    <w:rsid w:val="001727FF"/>
    <w:rsid w:val="001744B7"/>
    <w:rsid w:val="001A4EB3"/>
    <w:rsid w:val="001C49F9"/>
    <w:rsid w:val="002367AB"/>
    <w:rsid w:val="00237452"/>
    <w:rsid w:val="002775A9"/>
    <w:rsid w:val="002B5AA7"/>
    <w:rsid w:val="002C5EB0"/>
    <w:rsid w:val="002D1EB1"/>
    <w:rsid w:val="002D6752"/>
    <w:rsid w:val="00325499"/>
    <w:rsid w:val="003B0427"/>
    <w:rsid w:val="003D16E7"/>
    <w:rsid w:val="003D395E"/>
    <w:rsid w:val="003E1A24"/>
    <w:rsid w:val="003F22D0"/>
    <w:rsid w:val="00415BA0"/>
    <w:rsid w:val="00450FD6"/>
    <w:rsid w:val="00490E31"/>
    <w:rsid w:val="004A15D0"/>
    <w:rsid w:val="004E0058"/>
    <w:rsid w:val="00530B12"/>
    <w:rsid w:val="005627E2"/>
    <w:rsid w:val="00583FAA"/>
    <w:rsid w:val="005D402E"/>
    <w:rsid w:val="00641D4A"/>
    <w:rsid w:val="006741C1"/>
    <w:rsid w:val="00694842"/>
    <w:rsid w:val="006A06FE"/>
    <w:rsid w:val="006A43F6"/>
    <w:rsid w:val="006F4E78"/>
    <w:rsid w:val="00762187"/>
    <w:rsid w:val="007B20DE"/>
    <w:rsid w:val="008153C1"/>
    <w:rsid w:val="00830D63"/>
    <w:rsid w:val="00846823"/>
    <w:rsid w:val="00852D1A"/>
    <w:rsid w:val="00855DE8"/>
    <w:rsid w:val="00874200"/>
    <w:rsid w:val="009A15F9"/>
    <w:rsid w:val="009E187D"/>
    <w:rsid w:val="009E1DB2"/>
    <w:rsid w:val="00A64F99"/>
    <w:rsid w:val="00A74801"/>
    <w:rsid w:val="00A90A9F"/>
    <w:rsid w:val="00AA0AB4"/>
    <w:rsid w:val="00AA7242"/>
    <w:rsid w:val="00AE44DB"/>
    <w:rsid w:val="00B34ED0"/>
    <w:rsid w:val="00B547E6"/>
    <w:rsid w:val="00B90E0F"/>
    <w:rsid w:val="00BA4E25"/>
    <w:rsid w:val="00BB673A"/>
    <w:rsid w:val="00BD0382"/>
    <w:rsid w:val="00BE4930"/>
    <w:rsid w:val="00C5398F"/>
    <w:rsid w:val="00C61141"/>
    <w:rsid w:val="00C77558"/>
    <w:rsid w:val="00CF31E4"/>
    <w:rsid w:val="00CF6FD2"/>
    <w:rsid w:val="00D42ADF"/>
    <w:rsid w:val="00D531F6"/>
    <w:rsid w:val="00D8224A"/>
    <w:rsid w:val="00D858E4"/>
    <w:rsid w:val="00DB607B"/>
    <w:rsid w:val="00DE4EB4"/>
    <w:rsid w:val="00E07C29"/>
    <w:rsid w:val="00E53F2B"/>
    <w:rsid w:val="00E8158A"/>
    <w:rsid w:val="00F008C1"/>
    <w:rsid w:val="00F20E0A"/>
    <w:rsid w:val="00F305A3"/>
    <w:rsid w:val="00F77953"/>
    <w:rsid w:val="00FC3115"/>
    <w:rsid w:val="00FD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E4"/>
  </w:style>
  <w:style w:type="paragraph" w:styleId="Heading1">
    <w:name w:val="heading 1"/>
    <w:basedOn w:val="Normal"/>
    <w:next w:val="Normal"/>
    <w:link w:val="Heading1Char"/>
    <w:uiPriority w:val="9"/>
    <w:qFormat/>
    <w:rsid w:val="00D858E4"/>
    <w:pPr>
      <w:keepNext/>
      <w:keepLines/>
      <w:pBdr>
        <w:top w:val="single" w:sz="8" w:space="1" w:color="984806" w:themeColor="accent6" w:themeShade="80"/>
        <w:left w:val="single" w:sz="8" w:space="4" w:color="984806" w:themeColor="accent6" w:themeShade="80"/>
        <w:bottom w:val="single" w:sz="8" w:space="1" w:color="984806" w:themeColor="accent6" w:themeShade="80"/>
        <w:right w:val="single" w:sz="8" w:space="4" w:color="984806" w:themeColor="accent6" w:themeShade="80"/>
      </w:pBdr>
      <w:shd w:val="clear" w:color="auto" w:fill="FBD4B4" w:themeFill="accent6" w:themeFillTint="66"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8E4"/>
    <w:pPr>
      <w:keepNext/>
      <w:keepLines/>
      <w:shd w:val="clear" w:color="auto" w:fill="D6E3BC" w:themeFill="accent3" w:themeFillTint="66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8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8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8E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8E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8E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8E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BA0"/>
    <w:pPr>
      <w:pBdr>
        <w:bottom w:val="single" w:sz="12" w:space="4" w:color="984806" w:themeColor="accent6" w:themeShade="8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BA0"/>
    <w:rPr>
      <w:rFonts w:asciiTheme="majorHAnsi" w:eastAsiaTheme="majorEastAsia" w:hAnsiTheme="majorHAnsi" w:cstheme="majorBidi"/>
      <w:b/>
      <w:color w:val="984806" w:themeColor="accent6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8E4"/>
    <w:rPr>
      <w:rFonts w:asciiTheme="majorHAnsi" w:eastAsiaTheme="majorEastAsia" w:hAnsiTheme="majorHAnsi" w:cstheme="majorBidi"/>
      <w:b/>
      <w:bCs/>
      <w:color w:val="984806" w:themeColor="accent6" w:themeShade="80"/>
      <w:sz w:val="40"/>
      <w:szCs w:val="28"/>
      <w:shd w:val="clear" w:color="auto" w:fill="FBD4B4" w:themeFill="accent6" w:themeFillTint="66"/>
    </w:rPr>
  </w:style>
  <w:style w:type="paragraph" w:styleId="TOCHeading">
    <w:name w:val="TOC Heading"/>
    <w:basedOn w:val="Heading1"/>
    <w:next w:val="Normal"/>
    <w:uiPriority w:val="39"/>
    <w:unhideWhenUsed/>
    <w:qFormat/>
    <w:rsid w:val="00D858E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58E4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  <w:shd w:val="clear" w:color="auto" w:fill="D6E3BC" w:themeFill="accent3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D858E4"/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858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58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858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58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858E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858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58E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8E4"/>
    <w:pPr>
      <w:numPr>
        <w:ilvl w:val="1"/>
      </w:numPr>
    </w:pPr>
    <w:rPr>
      <w:rFonts w:asciiTheme="majorHAnsi" w:eastAsiaTheme="majorEastAsia" w:hAnsiTheme="majorHAnsi" w:cstheme="majorBidi"/>
      <w:i/>
      <w:iCs/>
      <w:color w:val="E36C0A" w:themeColor="accent6" w:themeShade="BF"/>
      <w:spacing w:val="15"/>
      <w:position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58E4"/>
    <w:rPr>
      <w:rFonts w:asciiTheme="majorHAnsi" w:eastAsiaTheme="majorEastAsia" w:hAnsiTheme="majorHAnsi" w:cstheme="majorBidi"/>
      <w:i/>
      <w:iCs/>
      <w:color w:val="E36C0A" w:themeColor="accent6" w:themeShade="BF"/>
      <w:spacing w:val="15"/>
      <w:position w:val="10"/>
      <w:sz w:val="32"/>
      <w:szCs w:val="24"/>
    </w:rPr>
  </w:style>
  <w:style w:type="character" w:styleId="Strong">
    <w:name w:val="Strong"/>
    <w:basedOn w:val="DefaultParagraphFont"/>
    <w:uiPriority w:val="22"/>
    <w:qFormat/>
    <w:rsid w:val="00D858E4"/>
    <w:rPr>
      <w:b/>
      <w:bCs/>
    </w:rPr>
  </w:style>
  <w:style w:type="character" w:styleId="Emphasis">
    <w:name w:val="Emphasis"/>
    <w:basedOn w:val="DefaultParagraphFont"/>
    <w:uiPriority w:val="20"/>
    <w:qFormat/>
    <w:rsid w:val="00D858E4"/>
    <w:rPr>
      <w:i/>
      <w:iCs/>
    </w:rPr>
  </w:style>
  <w:style w:type="paragraph" w:styleId="NoSpacing">
    <w:name w:val="No Spacing"/>
    <w:uiPriority w:val="1"/>
    <w:qFormat/>
    <w:rsid w:val="00D858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58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58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58E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8E4"/>
    <w:pPr>
      <w:pBdr>
        <w:top w:val="single" w:sz="4" w:space="1" w:color="4F6228" w:themeColor="accent3" w:themeShade="80"/>
        <w:bottom w:val="single" w:sz="4" w:space="4" w:color="4F6228" w:themeColor="accent3" w:themeShade="80"/>
      </w:pBdr>
      <w:spacing w:before="200" w:after="280"/>
      <w:ind w:left="936" w:right="936"/>
    </w:pPr>
    <w:rPr>
      <w:b/>
      <w:bCs/>
      <w:i/>
      <w:iCs/>
      <w:color w:val="76923C" w:themeColor="accent3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8E4"/>
    <w:rPr>
      <w:b/>
      <w:bCs/>
      <w:i/>
      <w:iCs/>
      <w:color w:val="76923C" w:themeColor="accent3" w:themeShade="BF"/>
    </w:rPr>
  </w:style>
  <w:style w:type="character" w:styleId="SubtleEmphasis">
    <w:name w:val="Subtle Emphasis"/>
    <w:basedOn w:val="DefaultParagraphFont"/>
    <w:uiPriority w:val="19"/>
    <w:qFormat/>
    <w:rsid w:val="00D858E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58E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858E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58E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58E4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D0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0382"/>
    <w:rPr>
      <w:color w:val="0000FF" w:themeColor="hyperlink"/>
      <w:u w:val="single"/>
    </w:rPr>
  </w:style>
  <w:style w:type="paragraph" w:customStyle="1" w:styleId="CodeSection">
    <w:name w:val="Code Section"/>
    <w:basedOn w:val="Normal"/>
    <w:next w:val="Normal"/>
    <w:qFormat/>
    <w:rsid w:val="00D858E4"/>
    <w:pPr>
      <w:pBdr>
        <w:top w:val="single" w:sz="12" w:space="1" w:color="984806" w:themeColor="accent6" w:themeShade="80"/>
        <w:left w:val="single" w:sz="12" w:space="4" w:color="984806" w:themeColor="accent6" w:themeShade="80"/>
        <w:bottom w:val="single" w:sz="12" w:space="1" w:color="984806" w:themeColor="accent6" w:themeShade="80"/>
        <w:right w:val="single" w:sz="12" w:space="4" w:color="984806" w:themeColor="accent6" w:themeShade="80"/>
      </w:pBdr>
      <w:shd w:val="clear" w:color="auto" w:fill="FDE9D9" w:themeFill="accent6" w:themeFillTint="33"/>
      <w:spacing w:line="240" w:lineRule="auto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4E25"/>
  </w:style>
  <w:style w:type="paragraph" w:styleId="Footer">
    <w:name w:val="footer"/>
    <w:basedOn w:val="Normal"/>
    <w:link w:val="FooterChar"/>
    <w:uiPriority w:val="99"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25"/>
  </w:style>
  <w:style w:type="character" w:styleId="PlaceholderText">
    <w:name w:val="Placeholder Text"/>
    <w:basedOn w:val="DefaultParagraphFont"/>
    <w:uiPriority w:val="99"/>
    <w:semiHidden/>
    <w:rsid w:val="00BA4E25"/>
    <w:rPr>
      <w:color w:val="808080"/>
    </w:rPr>
  </w:style>
  <w:style w:type="paragraph" w:customStyle="1" w:styleId="Output">
    <w:name w:val="Output"/>
    <w:basedOn w:val="Normal"/>
    <w:next w:val="Normal"/>
    <w:qFormat/>
    <w:rsid w:val="00D858E4"/>
    <w:pPr>
      <w:shd w:val="clear" w:color="auto" w:fill="000000" w:themeFill="text1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9E187D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ney\Desktop\Works%20in%20Progress\Templates\DTS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B664A-03CF-404F-9981-311D4D72A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DTSLabTemplate.dotx</Template>
  <TotalTime>108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DTS Lab Challenge 2</vt:lpstr>
    </vt:vector>
  </TitlesOfParts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DTS Lab Challenge 2</dc:title>
  <dc:subject>0-indexed binary heap using inheritance</dc:subject>
  <dc:creator>Rodney Stoeffler</dc:creator>
  <dc:description>Property of Full Sail University,_x000d_
Data Structures (GDD250)</dc:description>
  <cp:lastModifiedBy>Rodney Stoeffler</cp:lastModifiedBy>
  <cp:revision>21</cp:revision>
  <dcterms:created xsi:type="dcterms:W3CDTF">2010-10-07T21:45:00Z</dcterms:created>
  <dcterms:modified xsi:type="dcterms:W3CDTF">2013-06-03T19:01:00Z</dcterms:modified>
  <cp:version>1</cp:version>
</cp:coreProperties>
</file>